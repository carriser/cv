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:rsidTr="00C420C8">
        <w:tc>
          <w:tcPr>
            <w:tcW w:w="3023" w:type="dxa"/>
          </w:tcPr>
          <w:p w:rsidR="00C420C8" w:rsidRPr="005152F2" w:rsidRDefault="00854468" w:rsidP="003856C9">
            <w:pPr>
              <w:pStyle w:val="Ttulo1"/>
            </w:pPr>
            <w:r>
              <w:t>Sergio EdUardo carrión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DB4555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PR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5X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dtMT9PRQAAFtyAAAOAAAAAAAAAAAAAAAAAC4CAABk&#10;cnMvZTJvRG9jLnhtbFBLAQItABQABgAIAAAAIQBoRxvQ2AAAAAMBAAAPAAAAAAAAAAAAAAAAAJcW&#10;AABkcnMvZG93bnJldi54bWxQSwUGAAAAAAQABADzAAAAnB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54468" w:rsidP="00441EB9">
            <w:pPr>
              <w:pStyle w:val="Ttulo3"/>
            </w:pPr>
            <w:r>
              <w:t>SEC.CARRION@GMAIL.COM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A4872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S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6fMouVElAADd3gAADgAAAAAAAAAAAAAAAAAuAgAAZHJzL2Uyb0RvYy54bWxQSwEC&#10;LQAUAAYACAAAACEAaEcb0NgAAAADAQAADwAAAAAAAAAAAAAAAACrJwAAZHJzL2Rvd25yZXYueG1s&#10;UEsFBgAAAAAEAAQA8wAAALAoAAAAAA==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54468" w:rsidP="00441EB9">
            <w:pPr>
              <w:pStyle w:val="Ttulo3"/>
            </w:pPr>
            <w:r>
              <w:t>+5492615950256</w:t>
            </w:r>
          </w:p>
          <w:p w:rsid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upo 31" title="Icono de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b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b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FA86F" id="Grupo 31" o:spid="_x0000_s1026" alt="Título: 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B16F+zyGAAAcYwAAA4AAAAAAAAAAAAA&#10;AAAALgIAAGRycy9lMm9Eb2MueG1sUEsBAi0AFAAGAAgAAAAhAGhHG9DYAAAAAwEAAA8AAAAAAAAA&#10;AAAAAAAATBsAAGRycy9kb3ducmV2LnhtbFBLBQYAAAAABAAEAPMAAABRHAAAAAA=&#10;">
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32515" w:rsidRPr="00C32515" w:rsidRDefault="00C32515" w:rsidP="00C32515">
            <w:pPr>
              <w:pStyle w:val="Ttulo3"/>
            </w:pPr>
          </w:p>
          <w:p w:rsidR="00C420C8" w:rsidRDefault="00C420C8" w:rsidP="00441EB9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:rsidTr="00C32515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32515" w:rsidRDefault="00C32515" w:rsidP="00854468">
                  <w:pPr>
                    <w:pStyle w:val="Ttulo3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5399151" wp14:editId="2C888B3F">
                        <wp:extent cx="342948" cy="342948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Logo web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48" cy="342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20C8" w:rsidRPr="00441EB9" w:rsidRDefault="00854468" w:rsidP="00854468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4TOPISO.COM</w:t>
                  </w:r>
                </w:p>
              </w:tc>
            </w:tr>
            <w:tr w:rsidR="00C420C8" w:rsidRPr="005152F2" w:rsidTr="00C32515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Default="00622463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445D00EFABAA478F88E083DB13EEAC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D52B9EB" wp14:editId="39B33188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64DD4DB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32515" w:rsidRDefault="00C32515" w:rsidP="00C32515">
                  <w:r>
                    <w:t xml:space="preserve">Formar parte de equipos de desarrollo web </w:t>
                  </w:r>
                  <w:proofErr w:type="spellStart"/>
                  <w:r>
                    <w:t>fullstack</w:t>
                  </w:r>
                  <w:proofErr w:type="spellEnd"/>
                </w:p>
              </w:tc>
            </w:tr>
            <w:tr w:rsidR="00C420C8" w:rsidRPr="005152F2" w:rsidTr="00C32515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Default="00622463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EAE183572FA2483E9EC3E65A4DB930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Lneade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F751083" wp14:editId="19073C4C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BAC0295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C32515" w:rsidP="008D5C65">
                  <w:r>
                    <w:t>Trabajo en equipo, identifica</w:t>
                  </w:r>
                  <w:r w:rsidR="008D5C65">
                    <w:t>ción de</w:t>
                  </w:r>
                  <w:r>
                    <w:t xml:space="preserve"> problemas, búsqueda de soluciones, encarar desafíos, capacitación permanente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622463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071ECE6438A04297BF2677B95D949F4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C420C8" w:rsidRPr="0043426C" w:rsidRDefault="00D43B18" w:rsidP="002B3890">
                  <w:pPr>
                    <w:pStyle w:val="Ttulo4"/>
                  </w:pPr>
                  <w:r>
                    <w:t>encargado</w:t>
                  </w:r>
                  <w:r w:rsidR="00C32515">
                    <w:t xml:space="preserve"> – Ministerio de salud - mendoza</w:t>
                  </w:r>
                </w:p>
                <w:p w:rsidR="00C420C8" w:rsidRPr="005152F2" w:rsidRDefault="00C32515" w:rsidP="008F6337">
                  <w:pPr>
                    <w:pStyle w:val="Ttulo5"/>
                  </w:pPr>
                  <w:r>
                    <w:t>ene 1993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dic 2007</w:t>
                  </w:r>
                </w:p>
                <w:p w:rsidR="00C420C8" w:rsidRDefault="00C32515" w:rsidP="008F6337">
                  <w:r w:rsidRPr="00C32515">
                    <w:t>Trabajo en relación de dependencia. Procesos de llamados a licitaciones públicas en el área sanitaria (insumos para hospitales y centros de salud)</w:t>
                  </w:r>
                </w:p>
                <w:p w:rsidR="00C32515" w:rsidRPr="0043426C" w:rsidRDefault="00D43B18" w:rsidP="00C32515">
                  <w:pPr>
                    <w:pStyle w:val="Ttulo4"/>
                  </w:pPr>
                  <w:r>
                    <w:t>implementación y capacitación</w:t>
                  </w:r>
                  <w:r w:rsidR="00C32515">
                    <w:t xml:space="preserve"> – Ministerio de salud - mendoza</w:t>
                  </w:r>
                </w:p>
                <w:p w:rsidR="00C420C8" w:rsidRDefault="00C32515" w:rsidP="00F91A9C">
                  <w:pPr>
                    <w:pStyle w:val="Ttulo5"/>
                  </w:pPr>
                  <w:proofErr w:type="spellStart"/>
                  <w:r>
                    <w:t>may</w:t>
                  </w:r>
                  <w:proofErr w:type="spellEnd"/>
                  <w:r>
                    <w:t xml:space="preserve"> 2012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presente</w:t>
                  </w:r>
                </w:p>
                <w:p w:rsidR="00C420C8" w:rsidRDefault="00D43B18" w:rsidP="00832F81">
                  <w:r>
                    <w:t>Sistema de Depósito (Bienes de Consumo) en hospitales y centros de salud (</w:t>
                  </w:r>
                  <w:proofErr w:type="spellStart"/>
                  <w:r>
                    <w:t>monodrogas</w:t>
                  </w:r>
                  <w:proofErr w:type="spellEnd"/>
                  <w:r>
                    <w:t>, material descartable, insumos para laboratorio clínico, insumos odontológicos)</w:t>
                  </w:r>
                </w:p>
                <w:p w:rsidR="00D43B18" w:rsidRPr="0043426C" w:rsidRDefault="00D43B18" w:rsidP="00D43B18">
                  <w:pPr>
                    <w:pStyle w:val="Ttulo4"/>
                  </w:pPr>
                  <w:r>
                    <w:t>implementación y capacitación – Ministerio de salud - mendoza</w:t>
                  </w:r>
                </w:p>
                <w:p w:rsidR="00D43B18" w:rsidRDefault="00D43B18" w:rsidP="00D43B18">
                  <w:pPr>
                    <w:pStyle w:val="Ttulo5"/>
                  </w:pPr>
                  <w:r>
                    <w:t>jun 2017</w:t>
                  </w:r>
                  <w:r>
                    <w:rPr>
                      <w:lang w:bidi="es-ES"/>
                    </w:rPr>
                    <w:t xml:space="preserve"> – </w:t>
                  </w:r>
                  <w:r>
                    <w:t>presente</w:t>
                  </w:r>
                </w:p>
                <w:p w:rsidR="00D43B18" w:rsidRDefault="00D43B18" w:rsidP="00832F81">
                  <w:r>
                    <w:t>Sistema Generador de Documentos Electrónicos (GDE) Expediente Electrónico</w:t>
                  </w: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622463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8658798464024DE79643E65C15EACE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C420C8" w:rsidRPr="0043426C" w:rsidRDefault="00D43B18" w:rsidP="002B3890">
                  <w:pPr>
                    <w:pStyle w:val="Ttulo4"/>
                  </w:pPr>
                  <w:r>
                    <w:t>analista de sistema en computación - 1996</w:t>
                  </w:r>
                </w:p>
                <w:p w:rsidR="00C420C8" w:rsidRPr="005152F2" w:rsidRDefault="00D43B18" w:rsidP="007B2F5C">
                  <w:pPr>
                    <w:pStyle w:val="Ttulo5"/>
                  </w:pPr>
                  <w:r>
                    <w:t>Instituto Superior “Manuel Belgrano”</w:t>
                  </w:r>
                </w:p>
                <w:p w:rsidR="00BC4307" w:rsidRPr="0043426C" w:rsidRDefault="00BC4307" w:rsidP="00BC4307">
                  <w:pPr>
                    <w:pStyle w:val="Ttulo4"/>
                  </w:pPr>
                  <w:r>
                    <w:t>curso #Seprogramar - 2022</w:t>
                  </w:r>
                </w:p>
                <w:p w:rsidR="00C420C8" w:rsidRDefault="00BC4307" w:rsidP="00D43B18">
                  <w:r>
                    <w:t xml:space="preserve">1° Etapa </w:t>
                  </w:r>
                  <w:proofErr w:type="spellStart"/>
                  <w:r>
                    <w:t>etapa</w:t>
                  </w:r>
                  <w:proofErr w:type="spellEnd"/>
                  <w:r>
                    <w:t xml:space="preserve"> del curso #</w:t>
                  </w:r>
                  <w:proofErr w:type="spellStart"/>
                  <w:r>
                    <w:t>SeProgramar</w:t>
                  </w:r>
                  <w:proofErr w:type="spellEnd"/>
                  <w:r>
                    <w:t xml:space="preserve"> del proyecto formativo INTI en el marco de Argentina Programa 4.0</w:t>
                  </w:r>
                </w:p>
                <w:p w:rsidR="00BC4307" w:rsidRPr="0043426C" w:rsidRDefault="00BC4307" w:rsidP="00BC4307">
                  <w:pPr>
                    <w:pStyle w:val="Ttulo4"/>
                  </w:pPr>
                  <w:r w:rsidRPr="00BC4307">
                    <w:t xml:space="preserve">Desarrollador </w:t>
                  </w:r>
                  <w:r w:rsidR="0081689B">
                    <w:t>full stack java</w:t>
                  </w:r>
                  <w:r>
                    <w:t xml:space="preserve"> - 2024</w:t>
                  </w:r>
                </w:p>
                <w:p w:rsidR="00BC4307" w:rsidRDefault="00BC4307" w:rsidP="0081689B">
                  <w:r>
                    <w:t xml:space="preserve">Agencia de Habilidades para el Futuro - </w:t>
                  </w:r>
                  <w:r>
                    <w:t>Programa Codo a Codo 4.0 - C.A.B.A.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D43B18" w:rsidP="008F6337">
                  <w:pPr>
                    <w:pStyle w:val="Ttulo2"/>
                  </w:pPr>
                  <w:r>
                    <w:t>logros</w:t>
                  </w:r>
                </w:p>
                <w:p w:rsidR="00C420C8" w:rsidRDefault="00E3171B" w:rsidP="00D43B18">
                  <w:r>
                    <w:t xml:space="preserve">Planificación y reordenamiento depósitos de insumos médicos, de laboratorio clínico, de odontología, de ropería, de librería y de limpieza en Hospital Luis </w:t>
                  </w:r>
                  <w:proofErr w:type="spellStart"/>
                  <w:r>
                    <w:t>Lagomaggiore</w:t>
                  </w:r>
                  <w:proofErr w:type="spellEnd"/>
                  <w:r>
                    <w:t>, Mendoza</w:t>
                  </w:r>
                  <w:bookmarkStart w:id="0" w:name="_GoBack"/>
                  <w:bookmarkEnd w:id="0"/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E3171B">
      <w:pPr>
        <w:pStyle w:val="Sinespaciado"/>
        <w:jc w:val="both"/>
      </w:pPr>
    </w:p>
    <w:sectPr w:rsidR="003F5FDB" w:rsidSect="0046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63" w:rsidRDefault="00622463" w:rsidP="003856C9">
      <w:pPr>
        <w:spacing w:after="0" w:line="240" w:lineRule="auto"/>
      </w:pPr>
      <w:r>
        <w:separator/>
      </w:r>
    </w:p>
  </w:endnote>
  <w:endnote w:type="continuationSeparator" w:id="0">
    <w:p w:rsidR="00622463" w:rsidRDefault="0062246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FD5C3D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E3171B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4A73B4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63" w:rsidRDefault="00622463" w:rsidP="003856C9">
      <w:pPr>
        <w:spacing w:after="0" w:line="240" w:lineRule="auto"/>
      </w:pPr>
      <w:r>
        <w:separator/>
      </w:r>
    </w:p>
  </w:footnote>
  <w:footnote w:type="continuationSeparator" w:id="0">
    <w:p w:rsidR="00622463" w:rsidRDefault="0062246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376811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DD26EA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68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967BA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22463"/>
    <w:rsid w:val="006A3CE7"/>
    <w:rsid w:val="00743379"/>
    <w:rsid w:val="00747550"/>
    <w:rsid w:val="007803B7"/>
    <w:rsid w:val="007A7C08"/>
    <w:rsid w:val="007B2F5C"/>
    <w:rsid w:val="007C5F05"/>
    <w:rsid w:val="0081689B"/>
    <w:rsid w:val="00825ED8"/>
    <w:rsid w:val="00832043"/>
    <w:rsid w:val="00832F81"/>
    <w:rsid w:val="00841714"/>
    <w:rsid w:val="008501C7"/>
    <w:rsid w:val="00854468"/>
    <w:rsid w:val="008C7CA2"/>
    <w:rsid w:val="008D5C65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C4307"/>
    <w:rsid w:val="00BD2E58"/>
    <w:rsid w:val="00BF6BAB"/>
    <w:rsid w:val="00C007A5"/>
    <w:rsid w:val="00C32515"/>
    <w:rsid w:val="00C420C8"/>
    <w:rsid w:val="00C4403A"/>
    <w:rsid w:val="00CE6306"/>
    <w:rsid w:val="00D11C4D"/>
    <w:rsid w:val="00D43B18"/>
    <w:rsid w:val="00D5067A"/>
    <w:rsid w:val="00DC0F74"/>
    <w:rsid w:val="00DC79BB"/>
    <w:rsid w:val="00DF0A0F"/>
    <w:rsid w:val="00E3171B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857A2"/>
  <w15:chartTrackingRefBased/>
  <w15:docId w15:val="{BC8765DB-F674-4E15-96EA-684F04AC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de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5D00EFABAA478F88E083DB13EEA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673D1-748A-4E38-8021-88E6DA878AC6}"/>
      </w:docPartPr>
      <w:docPartBody>
        <w:p w:rsidR="001221AC" w:rsidRDefault="00A146F1">
          <w:pPr>
            <w:pStyle w:val="445D00EFABAA478F88E083DB13EEACA1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EAE183572FA2483E9EC3E65A4DB93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18EF6-635B-4D35-87F9-FEA8581DA27B}"/>
      </w:docPartPr>
      <w:docPartBody>
        <w:p w:rsidR="001221AC" w:rsidRDefault="00A146F1">
          <w:pPr>
            <w:pStyle w:val="EAE183572FA2483E9EC3E65A4DB93083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071ECE6438A04297BF2677B95D949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FCE1B-6CEB-4072-9FEB-BBE3845FFFB6}"/>
      </w:docPartPr>
      <w:docPartBody>
        <w:p w:rsidR="001221AC" w:rsidRDefault="00A146F1">
          <w:pPr>
            <w:pStyle w:val="071ECE6438A04297BF2677B95D949F40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8658798464024DE79643E65C15EAC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7158E-46AA-402A-8F7D-239EFC2BA4D3}"/>
      </w:docPartPr>
      <w:docPartBody>
        <w:p w:rsidR="001221AC" w:rsidRDefault="00A146F1">
          <w:pPr>
            <w:pStyle w:val="8658798464024DE79643E65C15EACEAD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F1"/>
    <w:rsid w:val="001221AC"/>
    <w:rsid w:val="009C67A0"/>
    <w:rsid w:val="00A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A2EDCCA69C49D5AA900DC25DEDFB31">
    <w:name w:val="10A2EDCCA69C49D5AA900DC25DEDFB31"/>
  </w:style>
  <w:style w:type="paragraph" w:customStyle="1" w:styleId="AF630A82EA414FFDB286C330A719A507">
    <w:name w:val="AF630A82EA414FFDB286C330A719A507"/>
  </w:style>
  <w:style w:type="paragraph" w:customStyle="1" w:styleId="8D52EC3521584392B5F8334748D8500A">
    <w:name w:val="8D52EC3521584392B5F8334748D8500A"/>
  </w:style>
  <w:style w:type="paragraph" w:customStyle="1" w:styleId="E160D1A9DCF64CEC81A343901585E97E">
    <w:name w:val="E160D1A9DCF64CEC81A343901585E97E"/>
  </w:style>
  <w:style w:type="paragraph" w:customStyle="1" w:styleId="370762D0F76C4D3A8D931627DFD97DE8">
    <w:name w:val="370762D0F76C4D3A8D931627DFD97DE8"/>
  </w:style>
  <w:style w:type="paragraph" w:customStyle="1" w:styleId="445D00EFABAA478F88E083DB13EEACA1">
    <w:name w:val="445D00EFABAA478F88E083DB13EEACA1"/>
  </w:style>
  <w:style w:type="paragraph" w:customStyle="1" w:styleId="1070D7CA3E9D4792BF9A463FFCC445D4">
    <w:name w:val="1070D7CA3E9D4792BF9A463FFCC445D4"/>
  </w:style>
  <w:style w:type="paragraph" w:customStyle="1" w:styleId="EAE183572FA2483E9EC3E65A4DB93083">
    <w:name w:val="EAE183572FA2483E9EC3E65A4DB93083"/>
  </w:style>
  <w:style w:type="paragraph" w:customStyle="1" w:styleId="CE06291F379747A5BF8E367435E60B40">
    <w:name w:val="CE06291F379747A5BF8E367435E60B40"/>
  </w:style>
  <w:style w:type="paragraph" w:customStyle="1" w:styleId="071ECE6438A04297BF2677B95D949F40">
    <w:name w:val="071ECE6438A04297BF2677B95D949F40"/>
  </w:style>
  <w:style w:type="paragraph" w:customStyle="1" w:styleId="E0B25F3E23C94EDD9995B3572238D954">
    <w:name w:val="E0B25F3E23C94EDD9995B3572238D954"/>
  </w:style>
  <w:style w:type="paragraph" w:customStyle="1" w:styleId="13198A7518CC432497C2EDB044E5DC78">
    <w:name w:val="13198A7518CC432497C2EDB044E5DC78"/>
  </w:style>
  <w:style w:type="paragraph" w:customStyle="1" w:styleId="9FF39D4A4E7A4D1B8351BB13AE8310C7">
    <w:name w:val="9FF39D4A4E7A4D1B8351BB13AE8310C7"/>
  </w:style>
  <w:style w:type="paragraph" w:customStyle="1" w:styleId="F78115CF8EE04210A7BAF9793E73BFD7">
    <w:name w:val="F78115CF8EE04210A7BAF9793E73BFD7"/>
  </w:style>
  <w:style w:type="paragraph" w:customStyle="1" w:styleId="D2999889162A4DDFBE751A715D225A09">
    <w:name w:val="D2999889162A4DDFBE751A715D225A09"/>
  </w:style>
  <w:style w:type="paragraph" w:customStyle="1" w:styleId="CB932F0AE9464E88AF64590940663681">
    <w:name w:val="CB932F0AE9464E88AF64590940663681"/>
  </w:style>
  <w:style w:type="paragraph" w:customStyle="1" w:styleId="4A25350E65C549CFA21E601594CE0C10">
    <w:name w:val="4A25350E65C549CFA21E601594CE0C10"/>
  </w:style>
  <w:style w:type="paragraph" w:customStyle="1" w:styleId="B34D4BA9A8EB4DEE8242DD41A255A4A1">
    <w:name w:val="B34D4BA9A8EB4DEE8242DD41A255A4A1"/>
  </w:style>
  <w:style w:type="paragraph" w:customStyle="1" w:styleId="8658798464024DE79643E65C15EACEAD">
    <w:name w:val="8658798464024DE79643E65C15EACEAD"/>
  </w:style>
  <w:style w:type="paragraph" w:customStyle="1" w:styleId="457948DD0A29472598B0251F93E2A6EC">
    <w:name w:val="457948DD0A29472598B0251F93E2A6EC"/>
  </w:style>
  <w:style w:type="paragraph" w:customStyle="1" w:styleId="F78CA3E672074559B5D7FB5692F04BD0">
    <w:name w:val="F78CA3E672074559B5D7FB5692F04BD0"/>
  </w:style>
  <w:style w:type="paragraph" w:customStyle="1" w:styleId="CAC68415D94A4DB39BA45F272AEB940A">
    <w:name w:val="CAC68415D94A4DB39BA45F272AEB940A"/>
  </w:style>
  <w:style w:type="paragraph" w:customStyle="1" w:styleId="83FD2880B9F94881BD1F3CF2A15445EB">
    <w:name w:val="83FD2880B9F94881BD1F3CF2A15445EB"/>
  </w:style>
  <w:style w:type="paragraph" w:customStyle="1" w:styleId="4CF74C65785E41FBB2EACE6510AD6804">
    <w:name w:val="4CF74C65785E41FBB2EACE6510AD6804"/>
  </w:style>
  <w:style w:type="paragraph" w:customStyle="1" w:styleId="7DE795550E4545EF97EF89D463DC06B1">
    <w:name w:val="7DE795550E4545EF97EF89D463DC06B1"/>
    <w:rsid w:val="00122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47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4</cp:revision>
  <dcterms:created xsi:type="dcterms:W3CDTF">2024-06-14T19:21:00Z</dcterms:created>
  <dcterms:modified xsi:type="dcterms:W3CDTF">2024-06-14T20:11:00Z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